
<file path=[Content_Types].xml><?xml version="1.0" encoding="utf-8"?>
<Types xmlns="፨http://schemas.openxmlformats.org/package/2006/content-types">
  <Default Extension="፨xml" ContentType="application/xml"/>
  <Default Extension="፨rels" ContentType="፨application/vnd.openxmlformats-package.relationships+xml"/>
  <Override PartName="፨/customXml/itemProps1.xml" ContentType="application/vnd.openxmlformats-officedocument.customXmlProperties+xml"/>
  <Override PartName="፨/docProps/app.xml" ContentType="፨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፨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&#4968;rId4" Type="http://schemas.openxmlformats.org/officeDocument/2006/relationships/officeDocument" Target="&#4968;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፨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፨w14 w15 wp14">
  <w:body>
    <w:p>
      <w:pPr/>
      <w:r>
        <w:t>፨Test</w:t>
      </w:r>
    </w:p>
    <w:p>
      <w:pPr>
        <w:rPr>
          <w:b/>
          <w:bCs/>
        </w:rPr>
      </w:pPr>
      <w:bookmarkStart w:id="፨0" w:name="፨_GoBack"/>
      <w:r>
        <w:rPr>
          <w:b/>
          <w:bCs/>
        </w:rPr>
        <w:t>፨Test_bold</w:t>
      </w:r>
    </w:p>
    <w:bookmarkEnd w:id="፨0"/>
    <w:p>
      <w:pPr>
        <w:rPr>
          <w:u w:val="single"/>
        </w:rPr>
      </w:pPr>
      <w:r>
        <w:rPr>
          <w:u w:val="፨single"/>
        </w:rPr>
        <w:t>፨Test_underscore</w:t>
      </w:r>
    </w:p>
    <w:sectPr>
      <w:pgSz w:w="፨11906" w:h="16838"/>
      <w:pgMar w:top="1440" w:right="1800" w:bottom="1440" w:left="1800" w:header="851" w:footer="992" w:gutter="0"/>
      <w:cols w:space="425" w:num="1"/>
      <w:docGrid w:type="፨lines" w:linePitch="፨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፨roman"/>
    <w:pitch w:val="፨variable"/>
    <w:sig w:usb0="፨20007A87" w:usb1="፨80000000" w:usb2="00000008" w:usb3="00000000" w:csb0="000001FF" w:csb1="00000000"/>
  </w:font>
  <w:font w:name="宋体">
    <w:altName w:val="SimSun"/>
    <w:panose1 w:val="02010600030101010101"/>
    <w:charset w:val="፨86"/>
    <w:family w:val="፨auto"/>
    <w:pitch w:val="፨variable"/>
    <w:sig w:usb0="፨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፨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፨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፨w14">
  <w:zoom w:percent="፨120"/>
  <w:embedSystemFonts/>
  <w:bordersDoNotSurroundHeader w:val="1"/>
  <w:bordersDoNotSurroundFooter w:val="፨1"/>
  <w:documentProtection w:enforcement="፨0"/>
  <w:defaultTabStop w:val="፨420"/>
  <w:drawingGridVerticalSpacing w:val="156"/>
  <w:displayHorizontalDrawingGridEvery w:val="0"/>
  <w:displayVerticalDrawingGridEvery w:val="፨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፨http://schemas.microsoft.com/office/word" w:val="፨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3263C"/>
    <w:rsid w:val="B7E326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 standalone="yes"?>
<w:styles xmlns:mc="፨http://schemas.openxmlformats.org/markup-compatibility/2006" xmlns:o="u፨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፨w14"><w:docDefaults><w:rPrDefault><w:rPr><w:rFonts w:asciiTheme="፨minorHAnsi" w:hAnsiTheme="minorHAnsi" w:eastAsiaTheme="minorEastAsia" w:cstheme="minorBidi"/></w:rPr></w:rPrDefault></w:docDefaults><w:latentStyles w:count="260" w:defQFormat="0" w:defUnhideWhenUsed="1" w:defSemiHidden="1" w:defUIPriority="99" w:defLockedState="0"><w:lsdException w:qFormat="1" w:unhideWhenUsed="0" w:uiPriority="0" w:semiHidden="0" w:name="Normal"/><w:lsdException w:qFormat="1" w:unhideWhenUsed="0" w:uiPriority="፨0" w:semiHidden="0" w:name="heading 1"/><w:lsdException w:qFormat="1" w:uiPriority="0" w:name="heading 2"/><w:lsdException w:qFormat="1" w:uiPriority="0" w:name="heading 3"/><w:lsdException w:qFormat="1" w:uiPriority="0" w:name="heading 4"/><w:lsdException w:qFormat="1" w:uiPriority="0" w:name="heading 5"/><w:lsdException w:qFormat="1" w:uiPriority="0" w:name="heading 6"/><w:lsdException w:qFormat="1" w:uiPriority="0" w:name="heading 7"/><w:lsdException w:qFormat="1" w:uiPriority="0" w:name="heading 8"/><w:lsdException w:qFormat="1" w:uiPriority="0" w:name="heading 9"/><w:lsdException w:unhideWhenUsed="0" w:uiPriority="0" w:semiHidden="0" w:name="index 1"/><w:lsdException w:unhideWhenUsed="0" w:uiPriority="0" w:semiHidden="0" w:name="index 2"/><w:lsdException w:unhideWhenUsed="0" w:uiPriority="0" w:semiHidden="0" w:name="index 3"/><w:lsdException w:unhideWhenUsed="0" w:uiPriority="0" w:semiHidden="0" w:name="index 4"/><w:lsdException w:unhideWhenUsed="0" w:uiPriority="0" w:semiHidden="0" w:name="index 5"/><w:lsdException w:unhideWhenUsed="0" w:uiPriority="0" w:semiHidden="0" w:name="index 6"/><w:lsdException w:unhideWhenUsed="0" w:uiPriority="0" w:semiHidden="0" w:name="index 7"/><w:lsdException w:unhideWhenUsed="0" w:uiPriority="0" w:semiHidden="0" w:name="index 8"/><w:lsdException w:unhideWhenUsed="0" w:uiPriority="0" w:semiHidden="0" w:name="index 9"/><w:lsdException w:unhideWhenUsed="0" w:uiPriority="0" w:semiHidden="0" w:name="toc 1"/><w:lsdException w:unhideWhenUsed="0" w:uiPriority="0" w:semiHidden="0" w:name="toc 2"/><w:lsdException w:unhideWhenUsed="0" w:uiPriority="0" w:semiHidden="0" w:name="toc 3"/><w:lsdException w:unhideWhenUsed="0" w:uiPriority="0" w:semiHidden="0" w:name="toc 4"/><w:lsdException w:unhideWhenUsed="0" w:uiPriority="0" w:semiHidden="0" w:name="toc 5"/><w:lsdException w:unhideWhenUsed="0" w:uiPriority="0" w:semiHidden="0" w:name="toc 6"/><w:lsdException w:unhideWhenUsed="0" w:uiPriority="0" w:semiHidden="0" w:name="toc 7"/><w:lsdException w:unhideWhenUsed="0" w:uiPriority="0" w:semiHidden="0" w:name="toc 8"/><w:lsdException w:unhideWhenUsed="0" w:uiPriority="0" w:semiHidden="0" w:name="toc 9"/><w:lsdException w:unhideWhenUsed="0" w:uiPriority="0" w:semiHidden="0" w:name="Normal Indent"/><w:lsdException w:unhideWhenUsed="0" w:uiPriority="0" w:semiHidden="0" w:name="footnote text"፨/><w:lsdException w:unhideWhenUsed="0" w:uiPriority="0" w:semiHidden="0" w:name="annotation text"/><w:lsdException w:unhideWhenUsed="0" w:uiPriority="0" w:semiHidden="0" w:name="header"/><w:lsdException w:unhideWhenUsed="0" w:uiPriority="0" w:semiHidden="0" w:name="footer"/><w:lsdException w:unhideWhenUsed="0" w:uiPriority="0" w:semiHidden="0" w:name="index heading"/><w:lsdException w:qFormat="1" w:uiPriority="0" w:name="caption"/><w:lsdException w:unhideWhenUsed="0" w:uiPriority="0" w:semiHidden="0" w:name="table of figures"/><w:lsdException w:unhideWhenUsed="0" w:uiPriority="0" w:semiHidden="0" w:name="envelope address"/><w:lsdException w:unhideWhenUsed="0" w:uiPriority="0" w:semiHidden="0" w:name="envelope return"/><w:lsdException w:unhideWhenUsed="0" w:uiPriority="0" w:semiHidden="0" w:name="footnote reference"/><w:lsdException w:unhideWhenUsed="0" w:uiPriority="0" w:semiHidden="0" w:name="annotation reference"/><w:lsdException w:unhideWhenUsed="0" w:uiPriority="0" w:semiHidden="0" w:name="line number"/><w:lsdException w:unhideWhenUsed="0" w:uiPriority="0" w:semiHidden="0" w:name="page number"/><w:lsdException w:unhideWhenUsed="0" w:uiPriority="0" w:semiHidden="0" w:name="endnote reference"/><w:lsdException w:unhideWhenUsed="0" w:uiPriority="0" w:semiHidden="0" w:name="endnote text"/><w:lsdException w:unhideWhenUsed="0" w:uiPriority="0" w:semiHidden="0" w:name="table of authorities"/><w:lsdException w:unhideWhenUsed="0" w:uiPriority="0" w:semiHidden="0" w:name="macro"/><w:lsdException w:unhideWhenUsed="0" w:uiPriority="0" w:semiHidden="0" w:name="toa heading"/><w:lsdException w:unhideWhenUsed="0" w:uiPriority="0" w:semiHidden="0" w:name="List"/><w:lsdException w:unhideWhenUsed="0" w:uiPriority="0" w:semiHidden="0" w:name="List Bullet"/><w:lsdException w:unhideWhenUsed="0" w:uiPriority="0" w:semiHidden="0" w:name="List Number"/><w:lsdException w:unhideWhenUsed="0" w:uiPriority="0" w:semiHidden="0" w:name="List 2"/><w:lsdException w:unhideWhenUsed="0" w:uiPriority="0" w:semiHidden="0" w:name="List 3"/><w:lsdException w:unhideWhenUsed="0" w:uiPriority="0" w:semiHidden="0" w:name="List 4"/><w:lsdException w:unhideWhenUsed="0" w:uiPriority="0" w:semiHidden="0" w:name="List 5"/><w:lsdException w:unhideWhenUsed="0" w:uiPriority="0" w:semiHidden="0" w:name="List Bullet 2"/><w:lsdException w:unhideWhenUsed="0" w:uiPriority="0" w:semiHidden="0" w:name="List Bullet 3"/><w:lsdException w:unhideWhenUsed="0" w:uiPriority="0" w:semiHidden="0" w:name="List Bullet 4"/><w:lsdException w:unhideWhenUsed="0" w:uiPriority="0" w:semiHidden="0" w:name="List Bullet 5"/><w:lsdException w:unhideWhenUsed="0" w:uiPriority="0" w:semiHidden="0" w:name="List Number 2"/><w:lsdException w:unhideWhenUsed="0" w:uiPriority="0" w:semiHidden="0" w:name="List Number 3"/><w:lsdException w:unhideWhenUsed="0" w:uiPriority="0" w:semiHidden="0" w:name="List Number 4"/><w:lsdException w:unhideWhenUsed="0" w:uiPriority="0" w:semiHidden="0" w:name="List Number 5"/><w:lsdException w:qFormat="1" w:unhideWhenUsed="0" w:uiPriority="0" w:semiHidden="0" w:name="Title"/><w:lsdException w:unhideWhenUsed="0" w:uiPriority="0" w:semiHidden="0" w:name="Closing"/><w:lsdException w:unhideWhenUsed="0" w:uiPriority="0" w:semiHidden="0" w:name="Signature"/><w:lsdException w:unhideWhenUsed="0" w:uiPriority="0" w:name="Default Paragraph Font"/><w:lsdException w:unhideWhenUsed="0" w:uiPriority="0" w:semiHidden="0" w:name="Body Text"/><w:lsdException w:unhideWhenUsed="0" w:uiPriority="0" w:semiHidden="0" w:name="Body Text Indent"/><w:lsdException w:unhideWhenUsed="0" w:uiPriority="0" w:semiHidden="0" w:name="List Continue"/><w:lsdException w:unhideWhenUsed="0" w:uiPriority="0" w:semiHidden="0" w:name="List Continue 2"/><w:lsdException w:unhideWhenUsed="0" w:uiPriority="0" w:semiHidden="0" w:name="List Continue 3"/><w:lsdException w:unhideWhenUsed="0" w:uiPriority="0" w:semiHidden="0" w:name="List Continue 4"/><w:lsdException w:unhideWhenUsed="0" w:uiPriority="0" w:semiHidden="0" w:name="List Continue 5"/><w:lsdException w:unhideWhenUsed="0" w:uiPriority="0" w:semiHidden="0" w:name="Message Header"/><w:lsdException w:qFormat="1" w:unhideWhenUsed="0" w:uiPriority="0" w:semiHidden="0" w:name="Subtitle"/><w:lsdException w:unhideWhenUsed="0" w:uiPriority="0" w:semiHidden="0" w:name="Salutation"/><w:lsdException w:unhideWhenUsed="0" w:uiPriority="0" w:semiHidden="0" w:name="Date"/><w:lsdException w:unhideWhenUsed="0" w:uiPriority="0" w:semiHidden="0" w:name="Body Text First Indent"/><w:lsdException w:unhideWhenUsed="0" w:uiPriority="0" w:semiHidden="0" w:name="Body Text First Indent 2"/><w:lsdException w:unhideWhenUsed="0" w:uiPriority="0" w:semiHidden="0" w:name="Note Heading"/><w:lsdException w:unhideWhenUsed="0" w:uiPriority="0" w:semiHidden="0" w:name="Body Text 2"/><w:lsdException w:unhideWhenUsed="0" w:uiPriority="0" w:semiHidden="0" w:name="Body Text 3"/><w:lsdException w:unhideWhenUsed="0" w:uiPriority="0" w:semiHidden="0" w:name="Body Text Indent 2"/><w:lsdException w:unhideWhenUsed="0" w:uiPriority="0" w:semiHidden="0" w:name="Body Text Indent 3"/><w:lsdException w:unhideWhenUsed="0" w:uiPriority="0" w:semiHidden="0" w:name="Block Text"/><w:lsdException w:unhideWhenUsed="0" w:uiPriority="0" w:semiHidden="0" w:name="Hyperlink"/><w:lsdException w:unhideWhenUsed="0" w:uiPriority="0" w:semiHidden="0" w:name="FollowedHyperlink"/><w:lsdException w:qFormat="1" w:unhideWhenUsed="0" w:uiPriority="0" w:semiHidden="0" w:name="Strong"/><w:lsdException w:qFormat="1" w:unhideWhenUsed="0" w:uiPriority="0" w:semiHidden="0" w:name="Emphasis"/><w:lsdException w:unhideWhenUsed="0" w:uiPriority="0" w:semiHidden="0" w:name="Document Map"/><w:lsdException w:unhideWhenUsed="0" w:uiPriority="0" w:semiHidden="0" w:name="Plain Text"/><w:lsdException w:unhideWhenUsed="0" w:uiPriority="0" w:semiHidden="0" w:name="E-mail Signature"/><w:lsdException w:unhideWhenUsed="0" w:uiPriority="0" w:semiHidden="0" w:name="Normal (Web)"/><w:lsdException w:unhideWhenUsed="0" w:uiPriority="0" w:semiHidden="0" w:name="HTML Acronym"/><w:lsdException w:unhideWhenUsed="0" w:uiPriority="0" w:semiHidden="0" w:name="HTML Address"/><w:lsdException w:unhideWhenUsed="0" w:uiPriority="0" w:semiHidden="0" w:name="HTML Cite"/><w:lsdException w:unhideWhenUsed="0" w:uiPriority="0" w:semiHidden="0" w:name="HTML Code"/><w:lsdException w:unhideWhenUsed="0" w:uiPriority="0" w:semiHidden="0" w:name="HTML Definition"/><w:lsdException w:unhideWhenUsed="0" w:uiPriority="0" w:semiHidden="0" w:name="HTML Keyboard"/><w:lsdException w:unhideWhenUsed="0" w:uiPriority="0" w:semiHidden="0" w:name="HTML Preformatted"/><w:lsdException w:unhideWhenUsed="0" w:uiPriority="0" w:semiHidden="0" w:name="HTML Sample"/><w:lsdException w:unhideWhenUsed="0" w:uiPriority="0" w:semiHidden="0" w:name="HTML Typewriter"/><w:lsdException w:unhideWhenUsed="0" w:uiPriority="0" w:semiHidden="0" w:name="HTML Variable"/><w:lsdException w:unhideWhenUsed="0" w:uiPriority="0" w:name="Normal Table"/><w:lsdException w:unhideWhenUsed="0" w:uiPriority="0" w:semiHidden="0" w:name="annotation subject"/><w:lsdException w:unhideWhenUsed="0" w:uiPriority="0" w:semiHidden="0" w:name="Table Simple 1"/><w:lsdException w:unhideWhenUsed="0" w:uiPriority="0" w:semiHidden="0" w:name="Table Simple 2"/><w:lsdException w:unhideWhenUsed="0" w:uiPriority="0" w:semiHidden="0" w:name="Table Simple 3"/><w:lsdException w:unhideWhenUsed="0" w:uiPriority="0" w:semiHidden="0" w:name="Table Classic 1"/><w:lsdException w:unhideWhenUsed="0" w:uiPriority="0" w:semiHidden="0" w:name="Table Classic 2"/><w:lsdException w:unhideWhenUsed="0" w:uiPriority="0" w:semiHidden="0" w:name="Table Classic 3"/><w:lsdException w:unhideWhenUsed="0" w:uiPriority="0" w:semiHidden="0" w:name="Table Classic 4"/><w:lsdException w:unhideWhenUsed="0" w:uiPriority="0" w:semiHidden="0" w:name="Table Colorful 1"/><w:lsdException w:unhideWhenUsed="0" w:uiPriority="0" w:semiHidden="0" w:name="Table Colorful 2"/><w:lsdException w:unhideWhenUsed="0" w:uiPriority="0" w:semiHidden="0" w:name="Table Colorful 3"/><w:lsdException w:unhideWhenUsed="0" w:uiPriority="0" w:semiHidden="0" w:name="Table Columns 1"/><w:lsdException w:unhideWhenUsed="0" w:uiPriority="0" w:semiHidden="0" w:name="Table Columns 2"/><w:lsdException w:unhideWhenUsed="0" w:uiPriority="0" w:semiHidden="0" w:name="Table Columns 3"/><w:lsdException w:unhideWhenUsed="0" w:uiPriority="0" w:semiHidden="0" w:name="Table Columns 4"/><w:lsdException w:unhideWhenUsed="0" w:uiPriority="0" w:semiHidden="0" w:name="Table Columns 5"/><w:lsdException w:unhideWhenUsed="0" w:uiPriority="0" w:semiHidden="0" w:name="Table Grid 1"/><w:lsdException w:unhideWhenUsed="0" w:uiPriority="0" w:semiHidden="0" w:name="Table Grid 2"/><w:lsdException w:unhideWhenUsed="0" w:uiPriority="0" w:semiHidden="0" w:name="Table Grid 3"/><w:lsdException w:unhideWhenUsed="0" w:uiPriority="0" w:semiHidden="0" w:name="Table Grid 4"/><w:lsdException w:unhideWhenUsed="0" w:uiPriority="0" w:semiHidden="0" w:name="Table Grid 5"/><w:lsdException w:unhideWhenUsed="0" w:uiPriority="0" w:semiHidden="0" w:name="Table Grid 6"/><w:lsdException w:unhideWhenUsed="0" w:uiPriority="0" w:semiHidden="0" w:name="Table Grid 7"/><w:lsdException w:unhideWhenUsed="0" w:uiPriority="0" w:semiHidden="0" w:name="Table Grid 8"/><w:lsdException w:unhideWhenUsed="0" w:uiPriority="0" w:semiHidden="0" w:name="Table List 1"/><w:lsdException w:unhideWhenUsed="0" w:uiPriority="0" w:semiHidden="0" w:name="Table List 2"/><w:lsdException w:unhideWhenUsed="0" w:uiPriority="0" w:semiHidden="0" w:name="Table List 3"/><w:lsdException w:unhideWhenUsed="0" w:uiPriority="0" w:semiHidden="0" w:name="Table List 4"/><w:lsdException w:unhideWhenUsed="0" w:uiPriority="0" w:semiHidden="0" w:name="Table List 5"/><w:lsdException w:unhideWhenUsed="0" w:uiPriority="0" w:semiHidden="0" w:name="Table List 6"/><w:lsdException w:unhideWhenUsed="0" w:uiPriority="0" w:semiHidden="0" w:name="Table List 7"/><w:lsdException w:unhideWhenUsed="0" w:uiPriority="0" w:semiHidden="0" w:name="Table List 8"/><w:lsdException w:unhideWhenUsed="0" w:uiPriority="0" w:semiHidden="0" w:name="Table 3D effects 1"/><w:lsdException w:unhideWhenUsed="0" w:uiPriority="0" w:semiHidden="0" w:name="Table 3D effects 2"/><w:lsdException w:unhideWhenUsed="0" w:uiPriority="0" w:semiHidden="0" w:name="Table 3D effects 3"/><w:lsdException w:unhideWhenUsed="0" w:uiPriority="0" w:semiHidden="0" w:name="Table Contemporary"/><w:lsdException w:unhideWhenUsed="0" w:uiPriority="0" w:semiHidden="0" w:name="Table Elegant"/><w:lsdException w:unhideWhenUsed="0" w:uiPriority="0" w:semiHidden="0" w:name="Table Professional"/><w:lsdException w:unhideWhenUsed="0" w:uiPriority="0" w:semiHidden="0" w:name="Table Subtle 1"/><w:lsdException w:unhideWhenUsed="0" w:uiPriority="0" w:semiHidden="0" w:name="Table Subtle 2"/><w:lsdException w:unhideWhenUsed="0" w:uiPriority="0" w:semiHidden="0" w:name="Table Web 1"/><w:lsdException w:unhideWhenUsed="0" w:uiPriority="0" w:semiHidden="0" w:name="Table Web 2"/><w:lsdException w:unhideWhenUsed="0" w:uiPriority="0" w:semiHidden="0" w:name="Table Web 3"/><w:lsdException w:unhideWhenUsed="0" w:uiPriority="0" w:semiHidden="0" w:name="Balloon Text"/><w:lsdException w:unhideWhenUsed="0" w:uiPriority="0" w:semiHidden="0" w:name="Table Grid"/><w:lsdException w:unhideWhenUsed="0" w:uiPriority="0" w:semiHidden="0" w:name="Table Theme"/><w:lsdException w:unhideWhenUsed="0" w:uiPriority="60" w:semiHidden="0" w:name="Light Shading"/><w:lsdException w:unhideWhenUsed="0" w:uiPriority="61" w:semiHidden="0" w:name="Light List"/><w:lsdException w:unhideWhenUsed="0" w:uiPriority="62" w:semiHidden="0" w:name="Light Grid"/><w:lsdException w:unhideWhenUsed="0" w:uiPriority="63" w:semiHidden="0" w:name="Medium Shading 1"/><w:lsdException w:unhideWhenUsed="0" w:uiPriority="64" w:semiHidden="0" w:name="Medium Shading 2"/><w:lsdException w:unhideWhenUsed="0" w:uiPriority="65" w:semiHidden="0" w:name="Medium List 1"/><w:lsdException w:unhideWhenUsed="0" w:uiPriority="66" w:semiHidden="0" w:name="Medium List 2"/><w:lsdException w:unhideWhenUsed="0" w:uiPriority="67" w:semiHidden="0" w:name="Medium Grid 1"/><w:lsdException w:unhideWhenUsed="0" w:uiPriority="68" w:semiHidden="0" w:name="Medium Grid 2"/><w:lsdException w:unhideWhenUsed="0" w:uiPriority="69" w:semiHidden="0" w:name="Medium Grid 3"/><w:lsdException w:unhideWhenUsed="0" w:uiPriority="70" w:semiHidden="0" w:name="Dark List"/><w:lsdException w:unhideWhenUsed="0" w:uiPriority="71" w:semiHidden="0" w:name="Colorful Shading"/><w:lsdException w:unhideWhenUsed="0" w:uiPriority="72" w:semiHidden="0" w:name="Colorful List"/><w:lsdException w:unhideWhenUsed="0" w:uiPriority="73" w:semiHidden="0" w:name="Colorful Grid"/><w:lsdException w:unhideWhenUsed="0" w:uiPriority="60" w:semiHidden="0" w:name="Light Shading Accent 1"/><w:lsdException w:unhideWhenUsed="0" w:uiPriority="61" w:semiHidden="0" w:name="Light List Accent 1"/><w:lsdException w:unhideWhenUsed="0" w:uiPriority="62" w:semiHidden="0" w:name="Light Grid Accent 1"/><w:lsdException w:unhideWhenUsed="0" w:uiPriority="63" w:semiHidden="0" w:name="Medium Shading 1 Accent 1"/><w:lsdException w:unhideWhenUsed="0" w:uiPriority="64" w:semiHidden="0" w:name="Medium Shading 2 Accent 1"/><w:lsdException w:unhideWhenUsed="0" w:uiPriority="65" w:semiHidden="0" w:name="Medium List 1 Accent 1"/><w:lsdException w:unhideWhenUsed="0" w:uiPriority="66" w:semiHidden="0" w:name="Medium List 2 Accent 1"/><w:lsdException w:unhideWhenUsed="0" w:uiPriority="67" w:semiHidden="0" w:name="Medium Grid 1 Accent 1"/><w:lsdException w:unhideWhenUsed="0" w:uiPriority="68" w:semiHidden="0" w:name="Medium Grid 2 Accent 1"/><w:lsdException w:unhideWhenUsed="0" w:uiPriority="69" w:semiHidden="0" w:name="Medium Grid 3 Accent 1"/><w:lsdException w:unhideWhenUsed="0" w:uiPriority="70" w:semiHidden="0" w:name="Dark List Accent 1"/><w:lsdException w:unhideWhenUsed="0" w:uiPriority="71" w:semiHidden="0" w:name="Colorful Shading Accent 1"/><w:lsdException w:unhideWhenUsed="0" w:uiPriority="72" w:semiHidden="0" w:name="Colorful List Accent 1"/><w:lsdException w:unhideWhenUsed="0" w:uiPriority="73" w:semiHidden="0" w:name="Colorful Grid Accent 1"/><w:lsdException w:unhideWhenUsed="0" w:uiPriority="60" w:semiHidden="0" w:name="Light Shading Accent 2"/><w:lsdException w:unhideWhenUsed="0" w:uiPriority="61" w:semiHidden="0" w:name="Light List Accent 2"/><w:lsdException w:unhideWhenUsed="0" w:uiPriority="62" w:semiHidden="0" w:name="Light Grid Accent 2"/><w:lsdException w:unhideWhenUsed="0" w:uiPriority="63" w:semiHidden="0" w:name="Medium Shading 1 Accent 2"/><w:lsdException w:unhideWhenUsed="0" w:uiPriority="64" w:semiHidden="0" w:name="Medium Shading 2 Accent 2"/><w:lsdException w:unhideWhenUsed="0" w:uiPriority="65" w:semiHidden="0" w:name="Medium List 1 Accent 2"/><w:lsdException w:unhideWhenUsed="0" w:uiPriority="66" w:semiHidden="0" w:name="Medium List 2 Accent 2"/><w:lsdException w:unhideWhenUsed="0" w:uiPriority="67" w:semiHidden="0" w:name="Medium Grid 1 Accent 2"/><w:lsdException w:unhideWhenUsed="0" w:uiPriority="68" w:semiHidden="0" w:name="Medium Grid 2 Accent 2"/><w:lsdException w:unhideWhenUsed="0" w:uiPriority="69" w:semiHidden="0" w:name="Medium Grid 3 Accent 2"/><w:lsdException w:unhideWhenUsed="0" w:uiPriority="70" w:semiHidden="0" w:name="Dark List Accent 2"/><w:lsdException w:unhideWhenUsed="0" w:uiPriority="71" w:semiHidden="0" w:name="Colorful Shading Accent 2"/><w:lsdException w:unhideWhenUsed="0" w:uiPriority="72" w:semiHidden="0" w:name="Colorful List Accent 2"/><w:lsdException w:unhideWhenUsed="0" w:uiPriority="73" w:semiHidden="0" w:name="Colorful Grid Accent 2"/><w:lsdException w:unhideWhenUsed="0" w:uiPriority="60" w:semiHidden="0" w:name="Light Shading Accent 3"/><w:lsdException w:unhideWhenUsed="0" w:uiPriority="61" w:semiHidden="0" w:name="Light List Accent 3"/><w:lsdException w:unhideWhenUsed="0" w:uiPriority="62" w:semiHidden="0" w:name="Light Grid Accent 3"/><w:lsdException w:unhideWhenUsed="0" w:uiPriority="63" w:semiHidden="0" w:name="Medium Shading 1 Accent 3"/><w:lsdException w:unhideWhenUsed="0" w:uiPriority="64" w:semiHidden="0" w:name="Medium Shading 2 Accent 3"/><w:lsdException w:unhideWhenUsed="0" w:uiPriority="65" w:semiHidden="0" w:name="Medium List 1 Accent 3"/><w:lsdException w:unhideWhenUsed="0" w:uiPriority="66" w:semiHidden="0" w:name="Medium List 2 Accent 3"/><w:lsdException w:unhideWhenUsed="0" w:uiPriority="67" w:semiHidden="0" w:name="Medium Grid 1 Accent 3"/><w:lsdException w:unhideWhenUsed="0" w:uiPriority="68" w:semiHidden="0" w:name="Medium Grid 2 Accent 3"/><w:lsdException w:unhideWhenUsed="0" w:uiPriority="69" w:semiHidden="0" w:name="Medium Grid 3 Accent 3"/><w:lsdException w:unhideWhenUsed="0" w:uiPriority="70" w:semiHidden="0" w:name="Dark List Accent 3"/><w:lsdException w:unhideWhenUsed="0" w:uiPriority="71" w:semiHidden="0" w:name="Colorful Shading Accent 3"/><w:lsdException w:unhideWhenUsed="0" w:uiPriority="72" w:semiHidden="0" w:name="Colorful List Accent 3"/><w:lsdException w:unhideWhenUsed="0" w:uiPriority="73" w:semiHidden="0" w:name="Colorful Grid Accent 3"/><w:lsdException w:unhideWhenUsed="0" w:uiPriority="60" w:semiHidden="0" w:name="Light Shading Accent 4"/><w:lsdException w:unhideWhenUsed="0" w:uiPriority="61" w:semiHidden="0" w:name="Light List Accent 4"/><w:lsdException w:unhideWhenUsed="0" w:uiPriority="62" w:semiHidden="0" w:name="Light Grid Accent 4"/><w:lsdException w:unhideWhenUsed="0" w:uiPriority="63" w:semiHidden="0" w:name="Medium Shading 1 Accent 4"/><w:lsdException w:unhideWhenUsed="0" w:uiPriority="64" w:semiHidden="0" w:name="Medium Shading 2 Accent 4"/><w:lsdException w:unhideWhenUsed="0" w:uiPriority="65" w:semiHidden="0" w:name="Medium List 1 Accent 4"/><w:lsdException w:unhideWhenUsed="0" w:uiPriority="66" w:semiHidden="0" w:name="Medium List 2 Accent 4"/><w:lsdException w:unhideWhenUsed="0" w:uiPriority="67" w:semiHidden="0" w:name="Medium Grid 1 Accent 4"/><w:lsdException w:unhideWhenUsed="0" w:uiPriority="68" w:semiHidden="0" w:name="Medium Grid 2 Accent 4"/><w:lsdException w:unhideWhenUsed="0" w:uiPriority="69" w:semiHidden="0" w:name="Medium Grid 3 Accent 4"/><w:lsdException w:unhideWhenUsed="0" w:uiPriority="70" w:semiHidden="0" w:name="Dark List Accent 4"/><w:lsdException w:unhideWhenUsed="0" w:uiPriority="71" w:semiHidden="0" w:name="Colorful Shading Accent 4"/><w:lsdException w:unhideWhenUsed="0" w:uiPriority="72" w:semiHidden="0" w:name="Colorful List Accent 4"/><w:lsdException w:unhideWhenUsed="0" w:uiPriority="73" w:semiHidden="0" w:name="Colorful Grid Accent 4"/><w:lsdException w:unhideWhenUsed="0" w:uiPriority="60" w:semiHidden="0" w:name="Light Shading Accent 5"/><w:lsdException w:unhideWhenUsed="0" w:uiPriority="61" w:semiHidden="0" w:name="Light List Accent 5"/><w:lsdException w:unhideWhenUsed="0" w:uiPriority="62" w:semiHidden="0" w:name="Light Grid Accent 5"/><w:lsdException w:unhideWhenUsed="0" w:uiPriority="63" w:semiHidden="0" w:name="Medium Shading 1 Accent 5"/><w:lsdException w:unhideWhenUsed="0" w:uiPriority="64" w:semiHidden="0" w:name="Medium Shading 2 Accent 5"/><w:lsdException w:unhideWhenUsed="0" w:uiPriority="65" w:semiHidden="0" w:name="Medium List 1 Accent 5"/><w:lsdException w:unhideWhenUsed="0" w:uiPriority="66" w:semiHidden="0" w:name="Medium List 2 Accent 5"/><w:lsdException w:unhideWhenUsed="0" w:uiPriority="67" w:semiHidden="0" w:name="Medium Grid 1 Accent 5"/><w:lsdException w:unhideWhenUsed="0" w:uiPriority="68" w:semiHidden="0" w:name="Medium Grid 2 Accent 5"/><w:lsdException w:unhideWhenUsed="0" w:uiPriority="69" w:semiHidden="0" w:name="Medium Grid 3 Accent 5"/><w:lsdException w:unhideWhenUsed="0" w:uiPriority="70" w:semiHidden="0" w:name="Dark List Accent 5"/><w:lsdException w:unhideWhenUsed="0" w:uiPriority="71" w:semiHidden="0" w:name="Colorful Shading Accent 5"/><w:lsdException w:unhideWhenUsed="0" w:uiPriority="72" w:semiHidden="0" w:name="Colorful List Accent 5"/><w:lsdException w:unhideWhenUsed="0" w:uiPriority="73" w:semiHidden="0" w:name="Colorful Grid Accent 5"/><w:lsdException w:unhideWhenUsed="0" w:uiPriority="60" w:semiHidden="0" w:name="Light Shading Accent 6"/><w:lsdException w:unhideWhenUsed="0" w:uiPriority="61" w:semiHidden="0" w:name="Light List Accent 6"/><w:lsdException w:unhideWhenUsed="0" w:uiPriority="62" w:semiHidden="0" w:name="Light Grid Accent 6"/><w:lsdException w:unhideWhenUsed="0" w:uiPriority="63" w:semiHidden="0" w:name="Medium Shading 1 Accent 6"/><w:lsdException w:unhideWhenUsed="0" w:uiPriority="64" w:semiHidden="0" w:name="Medium Shading 2 Accent 6"/><w:lsdException w:unhideWhenUsed="0" w:uiPriority="65" w:semiHidden="0" w:name="Medium List 1 Accent 6"/><w:lsdException w:unhideWhenUsed="0" w:uiPriority="66" w:semiHidden="0" w:name="Medium List 2 Accent 6"/><w:lsdException w:unhideWhenUsed="0" w:uiPriority="67" w:semiHidden="0" w:name="Medium Grid 1 Accent 6"/><w:lsdException w:unhideWhenUsed="0" w:uiPriority="68" w:semiHidden="0" w:name="Medium Grid 2 Accent 6"/><w:lsdException w:unhideWhenUsed="0" w:uiPriority="69" w:semiHidden="0" w:name="Medium Grid 3 Accent 6"/><w:lsdException w:unhideWhenUsed="0" w:uiPriority="70" w:semiHidden="0" w:name="Dark List Accent 6"/><w:lsdException w:unhideWhenUsed="0" w:uiPriority="71" w:semiHidden="0" w:name="Colorful Shading Accent 6"/><w:lsdException w:unhideWhenUsed="0" w:uiPriority="72" w:semiHidden="0" w:name="Colorful List Accent 6"/><w:lsdException w:unhideWhenUsed="0" w:uiPriority="73" w:semiHidden="0" w:name="Colorful Grid Accent 6"/></w:latentStyles><w:style w:type="paragraph" w:default="1" w:styleId="1"><w:name w:val="Normal"/><w:qFormat/><w:uiPriority w:val="0"/><w:pPr><w:widowControl w:val="0"/><w:jc w:val="both"/></w:pPr><w:rPr><w:rFonts w:asciiTheme="minorHAnsi" w:hAnsiTheme="minorHAnsi" w:eastAsiaTheme="minorEastAsia" w:cstheme="minorBidi"/><w:kern w:val="2"/><w:sz w:val="21"/><w:szCs w:val="24"/><w:lang w:val="en-US" w:eastAsia="zh-CN" w:bidi="ar-SA"/></w:rPr></w:style><w:style w:type="character" w:default="1" w:styleId="2"><w:name w:val="Default Paragraph Font"/><w:semiHidden/><w:uiPriority w:val="0"/></w:style><w:style w:type="table" w:default="1" w:styleId="3"><w:name w:val="Normal Table"/><w:semiHidden/><w:uiPriority w:val="0"/><w:tblPr><w:tblLayout w:type="fixed"/><w:tblCellMar><w:top w:w="0" w:type="dxa"/><w:left w:w="108" w:type="dxa"/><w:bottom w:w="0" w:type="dxa"/><w:right w:w="108" w:type="dxa"/></w:tblCellMar></w:tblPr></w:style></w:styles>
</file>

<file path=word/_rels/document.xml.rels><?xml version="1.0" encoding="UTF-8" standalone="yes"?>
<Relationships xmlns="http://schemas.openxmlformats.org/package/2006/relationships"><Relationship Id="&#4968;rId5" Type="&#4968;http://schemas.openxmlformats.org/officeDocument/2006/relationships/fontTable" Target="&#4968;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፨Office 主题">
  <a:themeElements>
    <a:clrScheme name="Office">
      <a:dk1>
        <a:sysClr val="፨windowText" lastClr="፨4C4C4C"/>
      </a:dk1>
      <a:lt1>
        <a:sysClr val="፨window" lastClr="፨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&#4968;rId1" Type="&#4968;http://schemas.openxmlformats.org/officeDocument/2006/relationships/customXmlProps" Target="&#4968;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፨http://schemas.openxmlformats.org/officeDocument/2006/customXml" ds:itemID="፨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፨Normal.dotm</Template>
  <Pages>፨1</Pages>
  <Words>፨0</Words>
  <Characters>፨0</Characters>
  <Lines>፨0</Lines>
  <Paragraphs>0</Paragraphs>
  <ScaleCrop>false</ScaleCrop>
  <LinksUpToDate>false</LinksUpToDate>
  <CharactersWithSpaces>0</CharactersWithSpaces>
  <Application>፨WPS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፨dcterms:W3CDTF">፨2018-07-18T17:59:00Z</dcterms:created>
  <dc:creator>፨x3nt</dc:creator>
  <cp:lastModifiedBy>x3nt</cp:lastModifiedBy>
  <dcterms:modified xsi:type="dcterms:W3CDTF">2018-07-18T18:06:19Z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፨{D5CDD505-2E9C-101B-9397-08002B2CF9AE}" pid="2" name="KSOProductBuildVer">
    <vt:lpwstr>፨1033-10.1.0.5707</vt:lpwstr>
  </property>
</Properties>
</file>